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02" w:rsidRDefault="003F33F3" w:rsidP="00A5532F">
      <w:pPr>
        <w:spacing w:before="100" w:beforeAutospacing="1"/>
        <w:ind w:left="-794"/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327025</wp:posOffset>
                </wp:positionH>
                <wp:positionV relativeFrom="page">
                  <wp:posOffset>-55880</wp:posOffset>
                </wp:positionV>
                <wp:extent cx="7399020" cy="9658350"/>
                <wp:effectExtent l="3175" t="1270" r="0" b="0"/>
                <wp:wrapNone/>
                <wp:docPr id="9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020" cy="965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 w:val="0"/>
                                <w:sz w:val="72"/>
                                <w:szCs w:val="72"/>
                              </w:rPr>
                              <w:id w:val="2016644432"/>
                              <w:placeholder>
                                <w:docPart w:val="9ACF7E8098B64FB3B347750ABC8D08B8"/>
                              </w:placeholder>
                            </w:sdtPr>
                            <w:sdtEndPr>
                              <w:rPr>
                                <w:color w:val="E07B7B" w:themeColor="accent3" w:themeTint="99"/>
                                <w:sz w:val="44"/>
                                <w:szCs w:val="44"/>
                              </w:rPr>
                            </w:sdtEndPr>
                            <w:sdtContent>
                              <w:p w:rsidR="00444CDC" w:rsidRDefault="003F33F3" w:rsidP="0043128E">
                                <w:pPr>
                                  <w:pStyle w:val="Titre3"/>
                                  <w:rPr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szCs w:val="36"/>
                                    <w:lang w:val="fr-FR" w:eastAsia="fr-FR"/>
                                  </w:rPr>
                                  <w:drawing>
                                    <wp:inline distT="0" distB="0" distL="0" distR="0" wp14:anchorId="16672853" wp14:editId="0E82B213">
                                      <wp:extent cx="3602736" cy="3364992"/>
                                      <wp:effectExtent l="0" t="0" r="0" b="0"/>
                                      <wp:docPr id="7" name="Imag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-transparent-new.p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20679" cy="33817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44CDC" w:rsidRDefault="00444CDC" w:rsidP="002E6F44">
                                <w:pPr>
                                  <w:pStyle w:val="Titre3"/>
                                  <w:jc w:val="left"/>
                                  <w:rPr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3F33F3" w:rsidRDefault="003F33F3" w:rsidP="002E6F44">
                                <w:pPr>
                                  <w:pStyle w:val="Titre3"/>
                                  <w:jc w:val="left"/>
                                  <w:rPr>
                                    <w:sz w:val="44"/>
                                    <w:szCs w:val="44"/>
                                    <w:lang w:val="en-CA"/>
                                  </w:rPr>
                                </w:pPr>
                              </w:p>
                              <w:p w:rsidR="003F33F3" w:rsidRDefault="003F33F3" w:rsidP="002E6F44">
                                <w:pPr>
                                  <w:pStyle w:val="Titre3"/>
                                  <w:jc w:val="left"/>
                                  <w:rPr>
                                    <w:sz w:val="44"/>
                                    <w:szCs w:val="44"/>
                                    <w:lang w:val="en-CA"/>
                                  </w:rPr>
                                </w:pPr>
                              </w:p>
                              <w:p w:rsidR="00444CDC" w:rsidRPr="005F6D2F" w:rsidRDefault="00444CDC" w:rsidP="002E6F44">
                                <w:pPr>
                                  <w:pStyle w:val="Titre3"/>
                                  <w:jc w:val="left"/>
                                  <w:rPr>
                                    <w:rFonts w:ascii="Arial" w:hAnsi="Arial" w:cs="Arial"/>
                                    <w:color w:val="E07B7B" w:themeColor="accent3" w:themeTint="99"/>
                                    <w:sz w:val="44"/>
                                    <w:szCs w:val="44"/>
                                    <w:lang w:val="fr-FR"/>
                                  </w:rPr>
                                </w:pPr>
                                <w:r w:rsidRPr="005F6D2F">
                                  <w:rPr>
                                    <w:rFonts w:ascii="Arial" w:hAnsi="Arial" w:cs="Arial"/>
                                    <w:color w:val="E07B7B" w:themeColor="accent3" w:themeTint="99"/>
                                    <w:sz w:val="44"/>
                                    <w:szCs w:val="44"/>
                                    <w:lang w:val="fr-FR"/>
                                  </w:rPr>
                                  <w:t xml:space="preserve">BOUMOKONIA Olivia </w:t>
                                </w:r>
                              </w:p>
                              <w:p w:rsidR="00444CDC" w:rsidRPr="005F6D2F" w:rsidRDefault="00444CDC" w:rsidP="002E6F44">
                                <w:pPr>
                                  <w:jc w:val="left"/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fr-FR"/>
                                  </w:rPr>
                                </w:pPr>
                                <w:r w:rsidRPr="005F6D2F"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fr-FR"/>
                                  </w:rPr>
                                  <w:t>CHOLEZ Maud</w:t>
                                </w:r>
                              </w:p>
                              <w:p w:rsidR="00444CDC" w:rsidRPr="005F6D2F" w:rsidRDefault="00444CDC" w:rsidP="002E6F44">
                                <w:pPr>
                                  <w:jc w:val="left"/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fr-FR"/>
                                  </w:rPr>
                                </w:pPr>
                                <w:r w:rsidRPr="005F6D2F"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fr-FR"/>
                                  </w:rPr>
                                  <w:t xml:space="preserve">DA COSTA Sophie </w:t>
                                </w:r>
                              </w:p>
                              <w:p w:rsidR="00444CDC" w:rsidRPr="005F6D2F" w:rsidRDefault="00444CDC" w:rsidP="002E6F44">
                                <w:pPr>
                                  <w:jc w:val="left"/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en-CA"/>
                                  </w:rPr>
                                </w:pPr>
                                <w:r w:rsidRPr="005F6D2F"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en-CA"/>
                                  </w:rPr>
                                  <w:t xml:space="preserve">BROGGI Thomas </w:t>
                                </w:r>
                              </w:p>
                              <w:p w:rsidR="00444CDC" w:rsidRPr="00E302DE" w:rsidRDefault="00444CDC" w:rsidP="002E6F44">
                                <w:pPr>
                                  <w:jc w:val="left"/>
                                  <w:rPr>
                                    <w:color w:val="E07B7B" w:themeColor="accent3" w:themeTint="99"/>
                                    <w:sz w:val="44"/>
                                    <w:szCs w:val="44"/>
                                    <w:lang w:val="en-CA"/>
                                  </w:rPr>
                                </w:pPr>
                                <w:r w:rsidRPr="005F6D2F"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en-CA"/>
                                  </w:rPr>
                                  <w:t xml:space="preserve">MOUEDDENE </w:t>
                                </w:r>
                                <w:proofErr w:type="spellStart"/>
                                <w:r w:rsidRPr="005F6D2F">
                                  <w:rPr>
                                    <w:rFonts w:ascii="Arial" w:hAnsi="Arial" w:cs="Arial"/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en-CA"/>
                                  </w:rPr>
                                  <w:t>Hishem</w:t>
                                </w:r>
                                <w:proofErr w:type="spellEnd"/>
                                <w:r w:rsidRPr="00E302DE">
                                  <w:rPr>
                                    <w:b/>
                                    <w:color w:val="E07B7B" w:themeColor="accent3" w:themeTint="99"/>
                                    <w:sz w:val="44"/>
                                    <w:szCs w:val="44"/>
                                    <w:lang w:val="en-CA"/>
                                  </w:rPr>
                                  <w:t xml:space="preserve">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0" o:spid="_x0000_s1026" type="#_x0000_t202" style="position:absolute;left:0;text-align:left;margin-left:25.75pt;margin-top:-4.4pt;width:582.6pt;height:760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FLuQIAALw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" filled="f" stroked="f">
                <v:textbox>
                  <w:txbxContent>
                    <w:sdt>
                      <w:sdtPr>
                        <w:rPr>
                          <w:b w:val="0"/>
                          <w:sz w:val="72"/>
                          <w:szCs w:val="72"/>
                        </w:rPr>
                        <w:id w:val="2016644432"/>
                        <w:placeholder>
                          <w:docPart w:val="9ACF7E8098B64FB3B347750ABC8D08B8"/>
                        </w:placeholder>
                      </w:sdtPr>
                      <w:sdtEndPr>
                        <w:rPr>
                          <w:color w:val="E07B7B" w:themeColor="accent3" w:themeTint="99"/>
                          <w:sz w:val="44"/>
                          <w:szCs w:val="44"/>
                        </w:rPr>
                      </w:sdtEndPr>
                      <w:sdtContent>
                        <w:p w:rsidR="00444CDC" w:rsidRDefault="003F33F3" w:rsidP="0043128E">
                          <w:pPr>
                            <w:pStyle w:val="Titre3"/>
                            <w:rPr>
                              <w:szCs w:val="36"/>
                            </w:rPr>
                          </w:pPr>
                          <w:r>
                            <w:rPr>
                              <w:noProof/>
                              <w:szCs w:val="36"/>
                              <w:lang w:val="fr-FR" w:eastAsia="fr-FR"/>
                            </w:rPr>
                            <w:drawing>
                              <wp:inline distT="0" distB="0" distL="0" distR="0" wp14:anchorId="16672853" wp14:editId="0E82B213">
                                <wp:extent cx="3602736" cy="3364992"/>
                                <wp:effectExtent l="0" t="0" r="0" b="0"/>
                                <wp:docPr id="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transparent-new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20679" cy="33817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44CDC" w:rsidRDefault="00444CDC" w:rsidP="002E6F44">
                          <w:pPr>
                            <w:pStyle w:val="Titre3"/>
                            <w:jc w:val="left"/>
                            <w:rPr>
                              <w:szCs w:val="36"/>
                              <w:lang w:val="en-CA"/>
                            </w:rPr>
                          </w:pPr>
                        </w:p>
                        <w:p w:rsidR="003F33F3" w:rsidRDefault="003F33F3" w:rsidP="002E6F44">
                          <w:pPr>
                            <w:pStyle w:val="Titre3"/>
                            <w:jc w:val="left"/>
                            <w:rPr>
                              <w:sz w:val="44"/>
                              <w:szCs w:val="44"/>
                              <w:lang w:val="en-CA"/>
                            </w:rPr>
                          </w:pPr>
                        </w:p>
                        <w:p w:rsidR="003F33F3" w:rsidRDefault="003F33F3" w:rsidP="002E6F44">
                          <w:pPr>
                            <w:pStyle w:val="Titre3"/>
                            <w:jc w:val="left"/>
                            <w:rPr>
                              <w:sz w:val="44"/>
                              <w:szCs w:val="44"/>
                              <w:lang w:val="en-CA"/>
                            </w:rPr>
                          </w:pPr>
                        </w:p>
                        <w:p w:rsidR="00444CDC" w:rsidRPr="005F6D2F" w:rsidRDefault="00444CDC" w:rsidP="002E6F44">
                          <w:pPr>
                            <w:pStyle w:val="Titre3"/>
                            <w:jc w:val="left"/>
                            <w:rPr>
                              <w:rFonts w:ascii="Arial" w:hAnsi="Arial" w:cs="Arial"/>
                              <w:color w:val="E07B7B" w:themeColor="accent3" w:themeTint="99"/>
                              <w:sz w:val="44"/>
                              <w:szCs w:val="44"/>
                              <w:lang w:val="fr-FR"/>
                            </w:rPr>
                          </w:pPr>
                          <w:r w:rsidRPr="005F6D2F">
                            <w:rPr>
                              <w:rFonts w:ascii="Arial" w:hAnsi="Arial" w:cs="Arial"/>
                              <w:color w:val="E07B7B" w:themeColor="accent3" w:themeTint="99"/>
                              <w:sz w:val="44"/>
                              <w:szCs w:val="44"/>
                              <w:lang w:val="fr-FR"/>
                            </w:rPr>
                            <w:t xml:space="preserve">BOUMOKONIA Olivia </w:t>
                          </w:r>
                        </w:p>
                        <w:p w:rsidR="00444CDC" w:rsidRPr="005F6D2F" w:rsidRDefault="00444CDC" w:rsidP="002E6F44">
                          <w:pPr>
                            <w:jc w:val="left"/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fr-FR"/>
                            </w:rPr>
                          </w:pPr>
                          <w:r w:rsidRPr="005F6D2F"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fr-FR"/>
                            </w:rPr>
                            <w:t>CHOLEZ Maud</w:t>
                          </w:r>
                        </w:p>
                        <w:p w:rsidR="00444CDC" w:rsidRPr="005F6D2F" w:rsidRDefault="00444CDC" w:rsidP="002E6F44">
                          <w:pPr>
                            <w:jc w:val="left"/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fr-FR"/>
                            </w:rPr>
                          </w:pPr>
                          <w:r w:rsidRPr="005F6D2F"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fr-FR"/>
                            </w:rPr>
                            <w:t xml:space="preserve">DA COSTA Sophie </w:t>
                          </w:r>
                        </w:p>
                        <w:p w:rsidR="00444CDC" w:rsidRPr="005F6D2F" w:rsidRDefault="00444CDC" w:rsidP="002E6F44">
                          <w:pPr>
                            <w:jc w:val="left"/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en-CA"/>
                            </w:rPr>
                          </w:pPr>
                          <w:r w:rsidRPr="005F6D2F"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en-CA"/>
                            </w:rPr>
                            <w:t xml:space="preserve">BROGGI Thomas </w:t>
                          </w:r>
                        </w:p>
                        <w:p w:rsidR="00444CDC" w:rsidRPr="00E302DE" w:rsidRDefault="00444CDC" w:rsidP="002E6F44">
                          <w:pPr>
                            <w:jc w:val="left"/>
                            <w:rPr>
                              <w:color w:val="E07B7B" w:themeColor="accent3" w:themeTint="99"/>
                              <w:sz w:val="44"/>
                              <w:szCs w:val="44"/>
                              <w:lang w:val="en-CA"/>
                            </w:rPr>
                          </w:pPr>
                          <w:r w:rsidRPr="005F6D2F"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en-CA"/>
                            </w:rPr>
                            <w:t xml:space="preserve">MOUEDDENE </w:t>
                          </w:r>
                          <w:proofErr w:type="spellStart"/>
                          <w:r w:rsidRPr="005F6D2F">
                            <w:rPr>
                              <w:rFonts w:ascii="Arial" w:hAnsi="Arial" w:cs="Arial"/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en-CA"/>
                            </w:rPr>
                            <w:t>Hishem</w:t>
                          </w:r>
                          <w:proofErr w:type="spellEnd"/>
                          <w:r w:rsidRPr="00E302DE">
                            <w:rPr>
                              <w:b/>
                              <w:color w:val="E07B7B" w:themeColor="accent3" w:themeTint="99"/>
                              <w:sz w:val="44"/>
                              <w:szCs w:val="44"/>
                              <w:lang w:val="en-CA"/>
                            </w:rPr>
                            <w:t xml:space="preserve">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r w:rsidR="00A5532F" w:rsidRPr="00E302DE">
        <w:rPr>
          <w:noProof/>
          <w:color w:val="800000"/>
          <w:lang w:val="fr-FR" w:eastAsia="fr-FR"/>
        </w:rPr>
        <w:drawing>
          <wp:inline distT="0" distB="0" distL="0" distR="0" wp14:anchorId="6CECF739" wp14:editId="59D52816">
            <wp:extent cx="12465698" cy="103196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o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2" b="5672"/>
                    <a:stretch/>
                  </pic:blipFill>
                  <pic:spPr>
                    <a:xfrm>
                      <a:off x="0" y="0"/>
                      <a:ext cx="12488202" cy="103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page">
                  <wp:posOffset>1800860</wp:posOffset>
                </wp:positionH>
                <wp:positionV relativeFrom="paragraph">
                  <wp:posOffset>5410200</wp:posOffset>
                </wp:positionV>
                <wp:extent cx="3968115" cy="1000125"/>
                <wp:effectExtent l="635" t="0" r="3175" b="0"/>
                <wp:wrapNone/>
                <wp:docPr id="8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706009323"/>
                            </w:sdtPr>
                            <w:sdtEndPr/>
                            <w:sdtContent>
                              <w:p w:rsidR="00444CDC" w:rsidRDefault="00444CDC" w:rsidP="009C4188"/>
                              <w:p w:rsidR="00444CDC" w:rsidRPr="0043128E" w:rsidRDefault="002B62C4" w:rsidP="009C4188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27" type="#_x0000_t202" style="position:absolute;left:0;text-align:left;margin-left:141.8pt;margin-top:426pt;width:312.45pt;height:78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FPugIAAMM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" filled="f" stroked="f">
                <v:textbox>
                  <w:txbxContent>
                    <w:sdt>
                      <w:sdtPr>
                        <w:id w:val="-1706009323"/>
                        <w:placeholder>
                          <w:docPart w:val="23E0B35AEF3C43788AB6AAA560527B9A"/>
                        </w:placeholder>
                      </w:sdtPr>
                      <w:sdtContent>
                        <w:p w:rsidR="00444CDC" w:rsidRDefault="00444CDC" w:rsidP="009C4188"/>
                        <w:p w:rsidR="00444CDC" w:rsidRPr="0043128E" w:rsidRDefault="00444CDC" w:rsidP="009C4188">
                          <w:pPr>
                            <w:rPr>
                              <w:lang w:val="en-CA"/>
                            </w:rPr>
                          </w:pP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</w:p>
    <w:sectPr w:rsidR="009E1F02" w:rsidSect="00A5532F">
      <w:pgSz w:w="12240" w:h="15840" w:code="1"/>
      <w:pgMar w:top="0" w:right="720" w:bottom="113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2F"/>
    <w:rsid w:val="000862F3"/>
    <w:rsid w:val="00107C67"/>
    <w:rsid w:val="0011209E"/>
    <w:rsid w:val="001461AE"/>
    <w:rsid w:val="001B3672"/>
    <w:rsid w:val="002B62C4"/>
    <w:rsid w:val="002E6F44"/>
    <w:rsid w:val="0038284A"/>
    <w:rsid w:val="003E2BDC"/>
    <w:rsid w:val="003F14BD"/>
    <w:rsid w:val="003F33F3"/>
    <w:rsid w:val="0043128E"/>
    <w:rsid w:val="00444CDC"/>
    <w:rsid w:val="005B3950"/>
    <w:rsid w:val="005F6D2F"/>
    <w:rsid w:val="006D1552"/>
    <w:rsid w:val="006D55DB"/>
    <w:rsid w:val="00850023"/>
    <w:rsid w:val="009C4188"/>
    <w:rsid w:val="009E1F02"/>
    <w:rsid w:val="00A5532F"/>
    <w:rsid w:val="00B44BAA"/>
    <w:rsid w:val="00B9562C"/>
    <w:rsid w:val="00BA2E86"/>
    <w:rsid w:val="00C33E1C"/>
    <w:rsid w:val="00C3737D"/>
    <w:rsid w:val="00CE6622"/>
    <w:rsid w:val="00D32413"/>
    <w:rsid w:val="00E302DE"/>
    <w:rsid w:val="00EB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19b7,#0a96f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2BDC"/>
    <w:pPr>
      <w:jc w:val="center"/>
    </w:pPr>
    <w:rPr>
      <w:rFonts w:asciiTheme="minorHAnsi" w:hAnsiTheme="minorHAnsi"/>
      <w:color w:val="000000" w:themeColor="text1"/>
      <w:sz w:val="28"/>
      <w:szCs w:val="24"/>
    </w:rPr>
  </w:style>
  <w:style w:type="paragraph" w:styleId="Titre1">
    <w:name w:val="heading 1"/>
    <w:basedOn w:val="Normal"/>
    <w:next w:val="Normal"/>
    <w:qFormat/>
    <w:rsid w:val="00107C67"/>
    <w:pPr>
      <w:spacing w:line="1280" w:lineRule="exact"/>
      <w:outlineLvl w:val="0"/>
    </w:pPr>
    <w:rPr>
      <w:rFonts w:asciiTheme="majorHAnsi" w:hAnsiTheme="majorHAnsi"/>
      <w:b/>
      <w:color w:val="415519" w:themeColor="accent4" w:themeShade="80"/>
      <w:sz w:val="112"/>
    </w:rPr>
  </w:style>
  <w:style w:type="paragraph" w:styleId="Titre2">
    <w:name w:val="heading 2"/>
    <w:basedOn w:val="Normal"/>
    <w:next w:val="Normal"/>
    <w:qFormat/>
    <w:rsid w:val="00C33E1C"/>
    <w:pPr>
      <w:spacing w:before="280"/>
      <w:outlineLvl w:val="1"/>
    </w:pPr>
    <w:rPr>
      <w:b/>
      <w:i/>
      <w:sz w:val="36"/>
    </w:rPr>
  </w:style>
  <w:style w:type="paragraph" w:styleId="Titre3">
    <w:name w:val="heading 3"/>
    <w:basedOn w:val="Normal"/>
    <w:next w:val="Normal"/>
    <w:qFormat/>
    <w:rsid w:val="00CE6622"/>
    <w:pPr>
      <w:spacing w:before="960"/>
      <w:outlineLvl w:val="2"/>
    </w:pPr>
    <w:rPr>
      <w:b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9E1F02"/>
    <w:rPr>
      <w:rFonts w:ascii="Tahoma" w:hAnsi="Tahoma" w:cs="Tahoma"/>
      <w:sz w:val="16"/>
      <w:szCs w:val="16"/>
    </w:rPr>
  </w:style>
  <w:style w:type="paragraph" w:customStyle="1" w:styleId="Location">
    <w:name w:val="Location"/>
    <w:basedOn w:val="Normal"/>
    <w:link w:val="LocationChar"/>
    <w:rsid w:val="009E1F02"/>
    <w:rPr>
      <w:b/>
      <w:color w:val="1B485C"/>
      <w:sz w:val="36"/>
    </w:rPr>
  </w:style>
  <w:style w:type="paragraph" w:customStyle="1" w:styleId="PhoneNumber">
    <w:name w:val="Phone Number"/>
    <w:basedOn w:val="Location"/>
    <w:link w:val="PhoneNumberChar"/>
    <w:rsid w:val="009E1F02"/>
    <w:rPr>
      <w:b w:val="0"/>
    </w:rPr>
  </w:style>
  <w:style w:type="paragraph" w:customStyle="1" w:styleId="RSVP">
    <w:name w:val="RSVP"/>
    <w:basedOn w:val="PhoneNumber"/>
    <w:link w:val="RSVPChar"/>
    <w:rsid w:val="009E1F02"/>
    <w:rPr>
      <w:i/>
    </w:rPr>
  </w:style>
  <w:style w:type="character" w:customStyle="1" w:styleId="LocationChar">
    <w:name w:val="Location Char"/>
    <w:basedOn w:val="Policepardfaut"/>
    <w:link w:val="Location"/>
    <w:rsid w:val="009E1F02"/>
    <w:rPr>
      <w:rFonts w:ascii="Trebuchet MS" w:hAnsi="Trebuchet MS"/>
      <w:b/>
      <w:color w:val="1B485C"/>
      <w:sz w:val="36"/>
      <w:szCs w:val="24"/>
      <w:lang w:val="en-US" w:eastAsia="en-US" w:bidi="ar-SA"/>
    </w:rPr>
  </w:style>
  <w:style w:type="character" w:customStyle="1" w:styleId="PhoneNumberChar">
    <w:name w:val="Phone Number Char"/>
    <w:basedOn w:val="LocationChar"/>
    <w:link w:val="PhoneNumber"/>
    <w:rsid w:val="009E1F02"/>
    <w:rPr>
      <w:rFonts w:ascii="Trebuchet MS" w:hAnsi="Trebuchet MS"/>
      <w:b/>
      <w:color w:val="1B485C"/>
      <w:sz w:val="36"/>
      <w:szCs w:val="24"/>
      <w:lang w:val="en-US" w:eastAsia="en-US" w:bidi="ar-SA"/>
    </w:rPr>
  </w:style>
  <w:style w:type="character" w:customStyle="1" w:styleId="RSVPChar">
    <w:name w:val="RSVP Char"/>
    <w:basedOn w:val="PhoneNumberChar"/>
    <w:link w:val="RSVP"/>
    <w:rsid w:val="009E1F02"/>
    <w:rPr>
      <w:rFonts w:ascii="Trebuchet MS" w:hAnsi="Trebuchet MS"/>
      <w:b/>
      <w:i/>
      <w:color w:val="1B485C"/>
      <w:sz w:val="36"/>
      <w:szCs w:val="24"/>
      <w:lang w:val="en-US" w:eastAsia="en-US" w:bidi="ar-SA"/>
    </w:rPr>
  </w:style>
  <w:style w:type="character" w:styleId="Textedelespacerserv">
    <w:name w:val="Placeholder Text"/>
    <w:basedOn w:val="Policepardfaut"/>
    <w:uiPriority w:val="99"/>
    <w:semiHidden/>
    <w:rsid w:val="009C41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2BDC"/>
    <w:pPr>
      <w:jc w:val="center"/>
    </w:pPr>
    <w:rPr>
      <w:rFonts w:asciiTheme="minorHAnsi" w:hAnsiTheme="minorHAnsi"/>
      <w:color w:val="000000" w:themeColor="text1"/>
      <w:sz w:val="28"/>
      <w:szCs w:val="24"/>
    </w:rPr>
  </w:style>
  <w:style w:type="paragraph" w:styleId="Titre1">
    <w:name w:val="heading 1"/>
    <w:basedOn w:val="Normal"/>
    <w:next w:val="Normal"/>
    <w:qFormat/>
    <w:rsid w:val="00107C67"/>
    <w:pPr>
      <w:spacing w:line="1280" w:lineRule="exact"/>
      <w:outlineLvl w:val="0"/>
    </w:pPr>
    <w:rPr>
      <w:rFonts w:asciiTheme="majorHAnsi" w:hAnsiTheme="majorHAnsi"/>
      <w:b/>
      <w:color w:val="415519" w:themeColor="accent4" w:themeShade="80"/>
      <w:sz w:val="112"/>
    </w:rPr>
  </w:style>
  <w:style w:type="paragraph" w:styleId="Titre2">
    <w:name w:val="heading 2"/>
    <w:basedOn w:val="Normal"/>
    <w:next w:val="Normal"/>
    <w:qFormat/>
    <w:rsid w:val="00C33E1C"/>
    <w:pPr>
      <w:spacing w:before="280"/>
      <w:outlineLvl w:val="1"/>
    </w:pPr>
    <w:rPr>
      <w:b/>
      <w:i/>
      <w:sz w:val="36"/>
    </w:rPr>
  </w:style>
  <w:style w:type="paragraph" w:styleId="Titre3">
    <w:name w:val="heading 3"/>
    <w:basedOn w:val="Normal"/>
    <w:next w:val="Normal"/>
    <w:qFormat/>
    <w:rsid w:val="00CE6622"/>
    <w:pPr>
      <w:spacing w:before="960"/>
      <w:outlineLvl w:val="2"/>
    </w:pPr>
    <w:rPr>
      <w:b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9E1F02"/>
    <w:rPr>
      <w:rFonts w:ascii="Tahoma" w:hAnsi="Tahoma" w:cs="Tahoma"/>
      <w:sz w:val="16"/>
      <w:szCs w:val="16"/>
    </w:rPr>
  </w:style>
  <w:style w:type="paragraph" w:customStyle="1" w:styleId="Location">
    <w:name w:val="Location"/>
    <w:basedOn w:val="Normal"/>
    <w:link w:val="LocationChar"/>
    <w:rsid w:val="009E1F02"/>
    <w:rPr>
      <w:b/>
      <w:color w:val="1B485C"/>
      <w:sz w:val="36"/>
    </w:rPr>
  </w:style>
  <w:style w:type="paragraph" w:customStyle="1" w:styleId="PhoneNumber">
    <w:name w:val="Phone Number"/>
    <w:basedOn w:val="Location"/>
    <w:link w:val="PhoneNumberChar"/>
    <w:rsid w:val="009E1F02"/>
    <w:rPr>
      <w:b w:val="0"/>
    </w:rPr>
  </w:style>
  <w:style w:type="paragraph" w:customStyle="1" w:styleId="RSVP">
    <w:name w:val="RSVP"/>
    <w:basedOn w:val="PhoneNumber"/>
    <w:link w:val="RSVPChar"/>
    <w:rsid w:val="009E1F02"/>
    <w:rPr>
      <w:i/>
    </w:rPr>
  </w:style>
  <w:style w:type="character" w:customStyle="1" w:styleId="LocationChar">
    <w:name w:val="Location Char"/>
    <w:basedOn w:val="Policepardfaut"/>
    <w:link w:val="Location"/>
    <w:rsid w:val="009E1F02"/>
    <w:rPr>
      <w:rFonts w:ascii="Trebuchet MS" w:hAnsi="Trebuchet MS"/>
      <w:b/>
      <w:color w:val="1B485C"/>
      <w:sz w:val="36"/>
      <w:szCs w:val="24"/>
      <w:lang w:val="en-US" w:eastAsia="en-US" w:bidi="ar-SA"/>
    </w:rPr>
  </w:style>
  <w:style w:type="character" w:customStyle="1" w:styleId="PhoneNumberChar">
    <w:name w:val="Phone Number Char"/>
    <w:basedOn w:val="LocationChar"/>
    <w:link w:val="PhoneNumber"/>
    <w:rsid w:val="009E1F02"/>
    <w:rPr>
      <w:rFonts w:ascii="Trebuchet MS" w:hAnsi="Trebuchet MS"/>
      <w:b/>
      <w:color w:val="1B485C"/>
      <w:sz w:val="36"/>
      <w:szCs w:val="24"/>
      <w:lang w:val="en-US" w:eastAsia="en-US" w:bidi="ar-SA"/>
    </w:rPr>
  </w:style>
  <w:style w:type="character" w:customStyle="1" w:styleId="RSVPChar">
    <w:name w:val="RSVP Char"/>
    <w:basedOn w:val="PhoneNumberChar"/>
    <w:link w:val="RSVP"/>
    <w:rsid w:val="009E1F02"/>
    <w:rPr>
      <w:rFonts w:ascii="Trebuchet MS" w:hAnsi="Trebuchet MS"/>
      <w:b/>
      <w:i/>
      <w:color w:val="1B485C"/>
      <w:sz w:val="36"/>
      <w:szCs w:val="24"/>
      <w:lang w:val="en-US" w:eastAsia="en-US" w:bidi="ar-SA"/>
    </w:rPr>
  </w:style>
  <w:style w:type="character" w:styleId="Textedelespacerserv">
    <w:name w:val="Placeholder Text"/>
    <w:basedOn w:val="Policepardfaut"/>
    <w:uiPriority w:val="99"/>
    <w:semiHidden/>
    <w:rsid w:val="009C4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MemorialDayBBQ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CF7E8098B64FB3B347750ABC8D08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9350D0-B0C4-44A3-B40E-C4F2B6E64817}"/>
      </w:docPartPr>
      <w:docPartBody>
        <w:p w:rsidR="002D0935" w:rsidRDefault="002D0935">
          <w:pPr>
            <w:pStyle w:val="9ACF7E8098B64FB3B347750ABC8D08B8"/>
          </w:pPr>
          <w:r>
            <w:t>May26th - Cooking starts at 11 AM</w:t>
          </w:r>
          <w:r>
            <w:br/>
            <w:t>Judging at 1 PM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5"/>
    <w:rsid w:val="002D0935"/>
    <w:rsid w:val="00BE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7E518E04A94EDEA419E27B56ADBBFE">
    <w:name w:val="D57E518E04A94EDEA419E27B56ADBBFE"/>
  </w:style>
  <w:style w:type="paragraph" w:customStyle="1" w:styleId="C9BD1E5CEA564D969DD49B3C5CFF087E">
    <w:name w:val="C9BD1E5CEA564D969DD49B3C5CFF087E"/>
  </w:style>
  <w:style w:type="paragraph" w:customStyle="1" w:styleId="9ACF7E8098B64FB3B347750ABC8D08B8">
    <w:name w:val="9ACF7E8098B64FB3B347750ABC8D08B8"/>
  </w:style>
  <w:style w:type="paragraph" w:customStyle="1" w:styleId="23E0B35AEF3C43788AB6AAA560527B9A">
    <w:name w:val="23E0B35AEF3C43788AB6AAA560527B9A"/>
  </w:style>
  <w:style w:type="paragraph" w:customStyle="1" w:styleId="8448F80BEDFE4891BA64B8ABD189678F">
    <w:name w:val="8448F80BEDFE4891BA64B8ABD189678F"/>
  </w:style>
  <w:style w:type="paragraph" w:customStyle="1" w:styleId="B8EF764B2D794CFB9ADAC6F298487CB8">
    <w:name w:val="B8EF764B2D794CFB9ADAC6F298487CB8"/>
  </w:style>
  <w:style w:type="paragraph" w:customStyle="1" w:styleId="9A98D11B08B8468FAB92DBFF7392DE9E">
    <w:name w:val="9A98D11B08B8468FAB92DBFF7392DE9E"/>
    <w:rsid w:val="002D0935"/>
  </w:style>
  <w:style w:type="paragraph" w:customStyle="1" w:styleId="66C2640D4C94462D9907C1C945C208C7">
    <w:name w:val="66C2640D4C94462D9907C1C945C208C7"/>
    <w:rsid w:val="002D09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7E518E04A94EDEA419E27B56ADBBFE">
    <w:name w:val="D57E518E04A94EDEA419E27B56ADBBFE"/>
  </w:style>
  <w:style w:type="paragraph" w:customStyle="1" w:styleId="C9BD1E5CEA564D969DD49B3C5CFF087E">
    <w:name w:val="C9BD1E5CEA564D969DD49B3C5CFF087E"/>
  </w:style>
  <w:style w:type="paragraph" w:customStyle="1" w:styleId="9ACF7E8098B64FB3B347750ABC8D08B8">
    <w:name w:val="9ACF7E8098B64FB3B347750ABC8D08B8"/>
  </w:style>
  <w:style w:type="paragraph" w:customStyle="1" w:styleId="23E0B35AEF3C43788AB6AAA560527B9A">
    <w:name w:val="23E0B35AEF3C43788AB6AAA560527B9A"/>
  </w:style>
  <w:style w:type="paragraph" w:customStyle="1" w:styleId="8448F80BEDFE4891BA64B8ABD189678F">
    <w:name w:val="8448F80BEDFE4891BA64B8ABD189678F"/>
  </w:style>
  <w:style w:type="paragraph" w:customStyle="1" w:styleId="B8EF764B2D794CFB9ADAC6F298487CB8">
    <w:name w:val="B8EF764B2D794CFB9ADAC6F298487CB8"/>
  </w:style>
  <w:style w:type="paragraph" w:customStyle="1" w:styleId="9A98D11B08B8468FAB92DBFF7392DE9E">
    <w:name w:val="9A98D11B08B8468FAB92DBFF7392DE9E"/>
    <w:rsid w:val="002D0935"/>
  </w:style>
  <w:style w:type="paragraph" w:customStyle="1" w:styleId="66C2640D4C94462D9907C1C945C208C7">
    <w:name w:val="66C2640D4C94462D9907C1C945C208C7"/>
    <w:rsid w:val="002D09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0D44A-0C6B-4B68-9DC5-634AB09DB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407D6-6D93-464A-B0CF-45A809FB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MemorialDayBBQFlyer.dotx</Template>
  <TotalTime>310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Memorial Day BBQ flyer</vt:lpstr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Memorial Day BBQ flyer</dc:title>
  <dc:creator>Utilisateur</dc:creator>
  <cp:lastModifiedBy>Utilisateur</cp:lastModifiedBy>
  <cp:revision>3</cp:revision>
  <cp:lastPrinted>2004-03-16T23:33:00Z</cp:lastPrinted>
  <dcterms:created xsi:type="dcterms:W3CDTF">2017-04-20T12:05:00Z</dcterms:created>
  <dcterms:modified xsi:type="dcterms:W3CDTF">2017-04-21T15:55:00Z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TC102477729990</vt:lpwstr>
  </property>
</Properties>
</file>